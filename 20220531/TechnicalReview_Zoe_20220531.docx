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58"/>
        <w:gridCol w:w="3009"/>
        <w:gridCol w:w="2099"/>
        <w:gridCol w:w="2585"/>
      </w:tblGrid>
      <w:tr w:rsidR="00CC5664" w:rsidRPr="003F7E58" w14:paraId="4B10AF58" w14:textId="77777777" w:rsidTr="008911D5">
        <w:tc>
          <w:tcPr>
            <w:tcW w:w="9351" w:type="dxa"/>
            <w:gridSpan w:val="4"/>
            <w:tcBorders>
              <w:bottom w:val="double" w:sz="4" w:space="0" w:color="BFBFBF" w:themeColor="background1" w:themeShade="BF"/>
            </w:tcBorders>
            <w:shd w:val="clear" w:color="auto" w:fill="D9D9D9" w:themeFill="background1" w:themeFillShade="D9"/>
          </w:tcPr>
          <w:p w14:paraId="2FB4EDB9" w14:textId="4E247928" w:rsidR="00CC5664" w:rsidRPr="005623CF" w:rsidRDefault="003F7BE1" w:rsidP="00F67DE7">
            <w:pPr>
              <w:spacing w:before="80" w:after="80"/>
              <w:jc w:val="center"/>
              <w:rPr>
                <w:rFonts w:ascii="Arial" w:hAnsi="Arial" w:cs="Arial"/>
                <w:b/>
                <w:sz w:val="36"/>
              </w:rPr>
            </w:pPr>
            <w:r w:rsidRPr="005623CF">
              <w:rPr>
                <w:rFonts w:ascii="Arial" w:hAnsi="Arial" w:cs="Arial"/>
                <w:b/>
                <w:sz w:val="36"/>
              </w:rPr>
              <w:t>Technical Review</w:t>
            </w:r>
            <w:r w:rsidR="005623CF" w:rsidRPr="005623CF">
              <w:rPr>
                <w:rFonts w:ascii="Arial" w:eastAsia="新細明體" w:hAnsi="Arial" w:cs="Arial"/>
                <w:b/>
                <w:sz w:val="36"/>
                <w:lang w:eastAsia="zh-TW"/>
              </w:rPr>
              <w:t xml:space="preserve"> </w:t>
            </w:r>
          </w:p>
        </w:tc>
      </w:tr>
      <w:tr w:rsidR="00B97368" w:rsidRPr="003F7E58" w14:paraId="07DF8C00" w14:textId="77777777" w:rsidTr="00EB6CFF">
        <w:trPr>
          <w:trHeight w:val="567"/>
        </w:trPr>
        <w:tc>
          <w:tcPr>
            <w:tcW w:w="1658" w:type="dxa"/>
            <w:tcBorders>
              <w:top w:val="double" w:sz="4" w:space="0" w:color="BFBFBF" w:themeColor="background1" w:themeShade="BF"/>
            </w:tcBorders>
            <w:vAlign w:val="center"/>
          </w:tcPr>
          <w:p w14:paraId="5A239457" w14:textId="77777777" w:rsidR="00B97368" w:rsidRPr="006C4BAB" w:rsidRDefault="00B97368" w:rsidP="00517366">
            <w:pPr>
              <w:tabs>
                <w:tab w:val="right" w:pos="2093"/>
              </w:tabs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3009" w:type="dxa"/>
            <w:tcBorders>
              <w:top w:val="double" w:sz="4" w:space="0" w:color="BFBFBF" w:themeColor="background1" w:themeShade="BF"/>
            </w:tcBorders>
            <w:vAlign w:val="center"/>
          </w:tcPr>
          <w:p w14:paraId="21FEB17D" w14:textId="277503F0" w:rsidR="00B97368" w:rsidRPr="008151AA" w:rsidRDefault="008151AA" w:rsidP="002079D3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>o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 xml:space="preserve">e </w:t>
            </w:r>
            <w:proofErr w:type="spellStart"/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Ho</w:t>
            </w:r>
            <w:proofErr w:type="spellEnd"/>
          </w:p>
        </w:tc>
        <w:tc>
          <w:tcPr>
            <w:tcW w:w="2099" w:type="dxa"/>
            <w:tcBorders>
              <w:top w:val="double" w:sz="4" w:space="0" w:color="BFBFBF" w:themeColor="background1" w:themeShade="BF"/>
            </w:tcBorders>
            <w:vAlign w:val="center"/>
          </w:tcPr>
          <w:p w14:paraId="42EBC0C2" w14:textId="77777777" w:rsidR="00B97368" w:rsidRPr="00B97368" w:rsidRDefault="00B97368" w:rsidP="002079D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97368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1127454935"/>
            <w:placeholder>
              <w:docPart w:val="EDDF8E941EBB4D4D8AE0C052E4D055B7"/>
            </w:placeholder>
            <w:date w:fullDate="2022-05-3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585" w:type="dxa"/>
                <w:tcBorders>
                  <w:top w:val="double" w:sz="4" w:space="0" w:color="BFBFBF" w:themeColor="background1" w:themeShade="BF"/>
                </w:tcBorders>
                <w:vAlign w:val="center"/>
              </w:tcPr>
              <w:p w14:paraId="694E9CBA" w14:textId="730E2599" w:rsidR="00B97368" w:rsidRPr="003F7E58" w:rsidRDefault="00D645C4" w:rsidP="002A1127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n-SG"/>
                  </w:rPr>
                  <w:t>31/5/2022</w:t>
                </w:r>
              </w:p>
            </w:tc>
          </w:sdtContent>
        </w:sdt>
      </w:tr>
      <w:tr w:rsidR="00B97368" w:rsidRPr="003F7E58" w14:paraId="71BC99AA" w14:textId="77777777" w:rsidTr="00EB6CFF">
        <w:trPr>
          <w:trHeight w:val="567"/>
        </w:trPr>
        <w:tc>
          <w:tcPr>
            <w:tcW w:w="1658" w:type="dxa"/>
            <w:vAlign w:val="center"/>
          </w:tcPr>
          <w:p w14:paraId="260A9C37" w14:textId="77777777" w:rsidR="00B97368" w:rsidRPr="006C4BAB" w:rsidRDefault="00B97368" w:rsidP="002079D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Department:</w:t>
            </w:r>
          </w:p>
        </w:tc>
        <w:tc>
          <w:tcPr>
            <w:tcW w:w="3009" w:type="dxa"/>
            <w:vAlign w:val="center"/>
          </w:tcPr>
          <w:p w14:paraId="0017B703" w14:textId="76F4EABB" w:rsidR="00B97368" w:rsidRPr="003F7E58" w:rsidRDefault="00113B27" w:rsidP="002079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TWFG</w:t>
            </w:r>
          </w:p>
        </w:tc>
        <w:tc>
          <w:tcPr>
            <w:tcW w:w="2099" w:type="dxa"/>
            <w:vAlign w:val="center"/>
          </w:tcPr>
          <w:p w14:paraId="28D49714" w14:textId="77777777" w:rsidR="00B97368" w:rsidRPr="00B97368" w:rsidRDefault="00517366" w:rsidP="00AD1C6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  <w:r w:rsidR="00AD1C61">
              <w:rPr>
                <w:rFonts w:ascii="Arial" w:hAnsi="Arial" w:cs="Arial"/>
                <w:b/>
                <w:sz w:val="20"/>
                <w:szCs w:val="20"/>
              </w:rPr>
              <w:t>Job Grade</w:t>
            </w:r>
            <w:r w:rsidR="00B97368" w:rsidRPr="00B9736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85" w:type="dxa"/>
            <w:vAlign w:val="center"/>
          </w:tcPr>
          <w:p w14:paraId="7EB49B73" w14:textId="5A533588" w:rsidR="00517366" w:rsidRPr="008151AA" w:rsidRDefault="008151AA" w:rsidP="002079D3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sz w:val="20"/>
                <w:szCs w:val="20"/>
              </w:rPr>
              <w:t>E3/</w:t>
            </w:r>
            <w:r w:rsidR="0067084B"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9</w:t>
            </w:r>
          </w:p>
        </w:tc>
      </w:tr>
    </w:tbl>
    <w:p w14:paraId="6B5FF795" w14:textId="77777777" w:rsidR="001E388F" w:rsidRPr="003F7E58" w:rsidRDefault="001E388F" w:rsidP="00435A6C">
      <w:pPr>
        <w:spacing w:after="0"/>
        <w:rPr>
          <w:rFonts w:ascii="Arial" w:hAnsi="Arial" w:cs="Arial"/>
        </w:rPr>
      </w:pPr>
    </w:p>
    <w:tbl>
      <w:tblPr>
        <w:tblStyle w:val="TableGrid"/>
        <w:tblW w:w="93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1"/>
      </w:tblGrid>
      <w:tr w:rsidR="00F46040" w:rsidRPr="00E15B41" w14:paraId="2107BC15" w14:textId="77777777" w:rsidTr="008911D5">
        <w:trPr>
          <w:trHeight w:val="294"/>
        </w:trPr>
        <w:tc>
          <w:tcPr>
            <w:tcW w:w="9351" w:type="dxa"/>
            <w:tcBorders>
              <w:bottom w:val="doub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BA9ED76" w14:textId="77777777" w:rsidR="00F46040" w:rsidRPr="000C7E8A" w:rsidRDefault="00A63030" w:rsidP="000C7E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 on Evaluation</w:t>
            </w:r>
          </w:p>
        </w:tc>
      </w:tr>
      <w:tr w:rsidR="00A63030" w:rsidRPr="00E15B41" w14:paraId="3711BE80" w14:textId="77777777" w:rsidTr="005618EC">
        <w:trPr>
          <w:trHeight w:val="6804"/>
        </w:trPr>
        <w:tc>
          <w:tcPr>
            <w:tcW w:w="9351" w:type="dxa"/>
            <w:tcBorders>
              <w:top w:val="double" w:sz="4" w:space="0" w:color="BFBFBF" w:themeColor="background1" w:themeShade="BF"/>
              <w:bottom w:val="double" w:sz="4" w:space="0" w:color="BFBFBF" w:themeColor="background1" w:themeShade="BF"/>
            </w:tcBorders>
            <w:shd w:val="clear" w:color="auto" w:fill="auto"/>
          </w:tcPr>
          <w:p w14:paraId="3F3BC6B6" w14:textId="17CB170E" w:rsidR="005618EC" w:rsidRDefault="00C07F1E" w:rsidP="00EB6CF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rogramming</w:t>
            </w:r>
            <w:r w:rsidR="00113B2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8F4FB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825FA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  <w:p w14:paraId="00CBCC0E" w14:textId="77777777" w:rsidR="003C141B" w:rsidRDefault="003C141B" w:rsidP="003C141B">
            <w:pPr>
              <w:pBdr>
                <w:bottom w:val="double" w:sz="6" w:space="1" w:color="auto"/>
              </w:pBd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可以開發</w:t>
            </w:r>
            <w:r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>中型的功能。</w:t>
            </w:r>
          </w:p>
          <w:p w14:paraId="255FE9EA" w14:textId="77777777" w:rsidR="003C141B" w:rsidRDefault="003C141B" w:rsidP="003C141B">
            <w:pPr>
              <w:pBdr>
                <w:bottom w:val="double" w:sz="6" w:space="1" w:color="auto"/>
              </w:pBd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>建議可以增強對</w:t>
            </w:r>
            <w:r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>i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nterface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的概念</w:t>
            </w:r>
            <w:r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>可以讓實作更彈性一些</w:t>
            </w:r>
          </w:p>
          <w:p w14:paraId="6B9D6BA8" w14:textId="77777777" w:rsidR="003C141B" w:rsidRDefault="003C141B" w:rsidP="003C141B">
            <w:pPr>
              <w:pBdr>
                <w:bottom w:val="double" w:sz="6" w:space="1" w:color="auto"/>
              </w:pBd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Refactor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要有目的而且要做完整</w:t>
            </w:r>
          </w:p>
          <w:p w14:paraId="0C1AF23D" w14:textId="77777777" w:rsidR="003C141B" w:rsidRDefault="003C141B" w:rsidP="00EB6CF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2B9753" w14:textId="7364CE82" w:rsidR="002A1127" w:rsidRDefault="00C07F1E" w:rsidP="00C07F1E">
            <w:pPr>
              <w:spacing w:before="60" w:after="60"/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</w:t>
            </w:r>
            <w:r>
              <w:rPr>
                <w:rFonts w:ascii="Arial" w:eastAsia="新細明體" w:hAnsi="Arial" w:cs="Arial" w:hint="eastAsia"/>
                <w:b/>
                <w:sz w:val="20"/>
                <w:szCs w:val="20"/>
                <w:lang w:eastAsia="zh-TW"/>
              </w:rPr>
              <w:t>i</w:t>
            </w:r>
            <w:r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 xml:space="preserve">ng: </w:t>
            </w:r>
            <w:r w:rsidR="003C141B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6</w:t>
            </w:r>
          </w:p>
          <w:p w14:paraId="725E2C13" w14:textId="68A86B6D" w:rsidR="00AA5860" w:rsidRDefault="003C141B" w:rsidP="00C07F1E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測試情境可以更完整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包含</w:t>
            </w:r>
            <w:r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error path</w:t>
            </w:r>
          </w:p>
          <w:p w14:paraId="202E254B" w14:textId="7361D4F2" w:rsidR="003C141B" w:rsidRDefault="003C141B" w:rsidP="00C07F1E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測試的資料命名可以符合正式資料</w:t>
            </w:r>
          </w:p>
          <w:p w14:paraId="0B335010" w14:textId="1E0D65A8" w:rsidR="003C141B" w:rsidRDefault="003C141B" w:rsidP="00C07F1E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>建議可以把邏輯拆小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有利於測試</w:t>
            </w:r>
          </w:p>
          <w:p w14:paraId="03019EEC" w14:textId="77777777" w:rsidR="003C141B" w:rsidRPr="00C5739F" w:rsidRDefault="003C141B" w:rsidP="00C07F1E">
            <w:pPr>
              <w:spacing w:before="60" w:after="60"/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</w:pPr>
          </w:p>
          <w:p w14:paraId="2530A0BF" w14:textId="077894B6" w:rsidR="004602BC" w:rsidRPr="004602BC" w:rsidRDefault="004602BC" w:rsidP="00C07F1E">
            <w:pPr>
              <w:spacing w:before="60" w:after="60"/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</w:pPr>
            <w:r w:rsidRPr="004602BC">
              <w:rPr>
                <w:rFonts w:ascii="Arial" w:eastAsia="新細明體" w:hAnsi="Arial" w:cs="Arial" w:hint="eastAsia"/>
                <w:b/>
                <w:sz w:val="20"/>
                <w:szCs w:val="20"/>
                <w:lang w:eastAsia="zh-TW"/>
              </w:rPr>
              <w:t>Do</w:t>
            </w:r>
            <w:r w:rsidRPr="004602BC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main</w:t>
            </w:r>
            <w:r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 xml:space="preserve"> Knowledge</w:t>
            </w:r>
            <w:r w:rsidRPr="004602BC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:</w:t>
            </w:r>
            <w:r w:rsidR="008F4FB4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 xml:space="preserve"> </w:t>
            </w:r>
            <w:r w:rsidR="008F4FB4">
              <w:rPr>
                <w:rFonts w:ascii="Arial" w:eastAsia="新細明體" w:hAnsi="Arial" w:cs="Arial" w:hint="eastAsia"/>
                <w:b/>
                <w:sz w:val="20"/>
                <w:szCs w:val="20"/>
                <w:lang w:eastAsia="zh-TW"/>
              </w:rPr>
              <w:t>9</w:t>
            </w:r>
          </w:p>
          <w:p w14:paraId="666ECF0E" w14:textId="77777777" w:rsidR="004602BC" w:rsidRDefault="004602BC" w:rsidP="00C07F1E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</w:p>
          <w:p w14:paraId="440A4B2A" w14:textId="5DD541C1" w:rsidR="004602BC" w:rsidRDefault="004602BC" w:rsidP="00C07F1E">
            <w:pPr>
              <w:spacing w:before="60" w:after="60"/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</w:pPr>
            <w:r w:rsidRPr="004602BC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S</w:t>
            </w:r>
            <w:r w:rsidRPr="004602BC">
              <w:rPr>
                <w:rFonts w:ascii="Arial" w:eastAsia="新細明體" w:hAnsi="Arial" w:cs="Arial" w:hint="eastAsia"/>
                <w:b/>
                <w:sz w:val="20"/>
                <w:szCs w:val="20"/>
                <w:lang w:eastAsia="zh-TW"/>
              </w:rPr>
              <w:t>u</w:t>
            </w:r>
            <w:r w:rsidR="008F4FB4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pport: 8</w:t>
            </w:r>
          </w:p>
          <w:p w14:paraId="4A156669" w14:textId="77777777" w:rsidR="0067084B" w:rsidRPr="004602BC" w:rsidRDefault="0067084B" w:rsidP="00C07F1E">
            <w:pPr>
              <w:spacing w:before="60" w:after="60"/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</w:pPr>
          </w:p>
          <w:p w14:paraId="7B38B424" w14:textId="7D53570C" w:rsidR="004602BC" w:rsidRDefault="004602BC" w:rsidP="00C07F1E">
            <w:pPr>
              <w:spacing w:before="60" w:after="60"/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</w:pPr>
            <w:r w:rsidRPr="004602BC">
              <w:rPr>
                <w:rFonts w:ascii="Arial" w:eastAsia="新細明體" w:hAnsi="Arial" w:cs="Arial" w:hint="eastAsia"/>
                <w:b/>
                <w:sz w:val="20"/>
                <w:szCs w:val="20"/>
                <w:lang w:eastAsia="zh-TW"/>
              </w:rPr>
              <w:t>S</w:t>
            </w:r>
            <w:r w:rsidRPr="004602BC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ecurity:</w:t>
            </w:r>
            <w:r w:rsidR="008F4FB4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 xml:space="preserve"> </w:t>
            </w:r>
            <w:r w:rsidR="003C141B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3</w:t>
            </w:r>
          </w:p>
          <w:p w14:paraId="40C740E7" w14:textId="37B531C2" w:rsidR="004602BC" w:rsidRPr="00C07F1E" w:rsidRDefault="003C141B" w:rsidP="003C141B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可以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爭取實作產品在處理資安問題的機會</w:t>
            </w: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。</w:t>
            </w:r>
            <w:bookmarkStart w:id="0" w:name="_GoBack"/>
            <w:bookmarkEnd w:id="0"/>
          </w:p>
        </w:tc>
      </w:tr>
      <w:tr w:rsidR="005618EC" w:rsidRPr="00E15B41" w14:paraId="641A35EC" w14:textId="77777777" w:rsidTr="00EB6CFF">
        <w:trPr>
          <w:trHeight w:val="6804"/>
        </w:trPr>
        <w:tc>
          <w:tcPr>
            <w:tcW w:w="9351" w:type="dxa"/>
            <w:tcBorders>
              <w:top w:val="double" w:sz="4" w:space="0" w:color="BFBFBF" w:themeColor="background1" w:themeShade="BF"/>
            </w:tcBorders>
            <w:shd w:val="clear" w:color="auto" w:fill="auto"/>
          </w:tcPr>
          <w:p w14:paraId="5B4A1F06" w14:textId="1A0E490B" w:rsidR="005618EC" w:rsidRDefault="00866055" w:rsidP="00EB6CFF">
            <w:pPr>
              <w:spacing w:before="60" w:after="60"/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lastRenderedPageBreak/>
              <w:t>Performance:</w:t>
            </w:r>
            <w:r w:rsidR="003C141B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 xml:space="preserve"> 4</w:t>
            </w:r>
          </w:p>
          <w:p w14:paraId="113C8F36" w14:textId="657030A4" w:rsidR="004A08E9" w:rsidRDefault="003C141B" w:rsidP="00EB6CFF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 w:rsidRPr="003C141B"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建議可以完整了解優化的作法</w:t>
            </w:r>
            <w:r w:rsidRPr="003C141B"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 xml:space="preserve">, </w:t>
            </w:r>
            <w:r w:rsidRPr="003C141B">
              <w:rPr>
                <w:rFonts w:ascii="Arial" w:eastAsia="新細明體" w:hAnsi="Arial" w:cs="Arial" w:hint="eastAsia"/>
                <w:sz w:val="20"/>
                <w:szCs w:val="20"/>
                <w:lang w:eastAsia="zh-TW"/>
              </w:rPr>
              <w:t>並知道如何驗證</w:t>
            </w:r>
          </w:p>
          <w:p w14:paraId="1C06E37D" w14:textId="77777777" w:rsidR="003C141B" w:rsidRPr="003C141B" w:rsidRDefault="003C141B" w:rsidP="00EB6CFF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</w:p>
          <w:p w14:paraId="24A32C7F" w14:textId="7F0ED8A5" w:rsidR="00866055" w:rsidRDefault="00866055" w:rsidP="00EB6CFF">
            <w:pPr>
              <w:spacing w:before="60" w:after="60"/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Special Skill:</w:t>
            </w:r>
            <w:r w:rsidR="00D54955"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Arial" w:eastAsia="新細明體" w:hAnsi="Arial" w:cs="Arial"/>
                <w:b/>
                <w:sz w:val="20"/>
                <w:szCs w:val="20"/>
                <w:lang w:eastAsia="zh-TW"/>
              </w:rPr>
              <w:t>0</w:t>
            </w:r>
          </w:p>
          <w:p w14:paraId="6ED45DAA" w14:textId="453980F7" w:rsidR="00866055" w:rsidRPr="00866055" w:rsidRDefault="00866055" w:rsidP="00EB6CFF">
            <w:pPr>
              <w:spacing w:before="60" w:after="60"/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</w:p>
        </w:tc>
      </w:tr>
    </w:tbl>
    <w:p w14:paraId="3EC61382" w14:textId="77777777" w:rsidR="00B5223F" w:rsidRDefault="00B5223F" w:rsidP="00395F94">
      <w:pPr>
        <w:spacing w:after="0"/>
        <w:rPr>
          <w:rFonts w:ascii="Arial" w:hAnsi="Arial" w:cs="Arial"/>
        </w:rPr>
      </w:pPr>
    </w:p>
    <w:tbl>
      <w:tblPr>
        <w:tblStyle w:val="TableGrid"/>
        <w:tblW w:w="92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483"/>
      </w:tblGrid>
      <w:tr w:rsidR="007F574C" w14:paraId="76CF94A3" w14:textId="77777777" w:rsidTr="00C36E0D">
        <w:trPr>
          <w:trHeight w:val="315"/>
        </w:trPr>
        <w:tc>
          <w:tcPr>
            <w:tcW w:w="9285" w:type="dxa"/>
            <w:gridSpan w:val="2"/>
            <w:tcBorders>
              <w:bottom w:val="double" w:sz="4" w:space="0" w:color="BFBFBF" w:themeColor="background1" w:themeShade="BF"/>
            </w:tcBorders>
            <w:shd w:val="clear" w:color="auto" w:fill="D9D9D9" w:themeFill="background1" w:themeFillShade="D9"/>
          </w:tcPr>
          <w:p w14:paraId="4FE7485A" w14:textId="77777777" w:rsidR="007F574C" w:rsidRDefault="007F574C" w:rsidP="007F574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Evaluation</w:t>
            </w:r>
          </w:p>
        </w:tc>
      </w:tr>
      <w:tr w:rsidR="007F574C" w14:paraId="46F407F6" w14:textId="77777777" w:rsidTr="00EB6CFF">
        <w:trPr>
          <w:trHeight w:val="567"/>
        </w:trPr>
        <w:tc>
          <w:tcPr>
            <w:tcW w:w="280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86194B" w14:textId="77777777" w:rsidR="007F574C" w:rsidRDefault="007F574C" w:rsidP="00C36E0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Position:</w:t>
            </w:r>
          </w:p>
        </w:tc>
        <w:tc>
          <w:tcPr>
            <w:tcW w:w="64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851142" w14:textId="5116F7B1" w:rsidR="007F574C" w:rsidRPr="00523A17" w:rsidRDefault="0067084B" w:rsidP="00C36E0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Product Developer (E3/9</w:t>
            </w:r>
            <w:r w:rsidR="005F71C0" w:rsidRPr="00523A17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</w:tr>
      <w:tr w:rsidR="007F574C" w14:paraId="1DF85CF2" w14:textId="77777777" w:rsidTr="00EB6CFF">
        <w:trPr>
          <w:trHeight w:val="567"/>
        </w:trPr>
        <w:tc>
          <w:tcPr>
            <w:tcW w:w="280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AE2534B" w14:textId="5C7B95A9" w:rsidR="007F574C" w:rsidRDefault="005F71C0" w:rsidP="00C36E0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  <w:r w:rsidR="007F574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4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9CF88F" w14:textId="112F2356" w:rsidR="007F574C" w:rsidRPr="00523A17" w:rsidRDefault="008264C5" w:rsidP="00C36E0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39</w:t>
            </w:r>
            <w:r w:rsidR="00D54955"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 xml:space="preserve">     </w:t>
            </w:r>
            <w:r w:rsidR="0067084B">
              <w:rPr>
                <w:rFonts w:ascii="Arial" w:hAnsi="Arial" w:cs="Arial"/>
                <w:sz w:val="20"/>
                <w:szCs w:val="20"/>
              </w:rPr>
              <w:t>E3/</w:t>
            </w:r>
            <w:r w:rsidR="00356DE4">
              <w:rPr>
                <w:rFonts w:ascii="Arial" w:hAnsi="Arial" w:cs="Arial"/>
                <w:sz w:val="20"/>
                <w:szCs w:val="20"/>
              </w:rPr>
              <w:t>E9</w:t>
            </w:r>
          </w:p>
        </w:tc>
      </w:tr>
    </w:tbl>
    <w:p w14:paraId="5C125EF8" w14:textId="77777777" w:rsidR="00B97368" w:rsidRDefault="00B97368" w:rsidP="00395F94">
      <w:pPr>
        <w:spacing w:after="0"/>
        <w:rPr>
          <w:rFonts w:ascii="Arial" w:hAnsi="Arial" w:cs="Arial"/>
        </w:rPr>
      </w:pPr>
    </w:p>
    <w:tbl>
      <w:tblPr>
        <w:tblStyle w:val="TableGrid"/>
        <w:tblW w:w="93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57"/>
        <w:gridCol w:w="6594"/>
      </w:tblGrid>
      <w:tr w:rsidR="00630500" w:rsidRPr="003F7E58" w14:paraId="650702D7" w14:textId="77777777" w:rsidTr="008911D5">
        <w:tc>
          <w:tcPr>
            <w:tcW w:w="9351" w:type="dxa"/>
            <w:gridSpan w:val="2"/>
            <w:tcBorders>
              <w:bottom w:val="doub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7D22CA1" w14:textId="77777777" w:rsidR="00630500" w:rsidRPr="003F7E58" w:rsidRDefault="00F46040" w:rsidP="00A6303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For </w:t>
            </w:r>
            <w:r w:rsidR="00A63030">
              <w:rPr>
                <w:rFonts w:ascii="Arial" w:hAnsi="Arial" w:cs="Arial"/>
                <w:b/>
                <w:sz w:val="20"/>
                <w:szCs w:val="20"/>
              </w:rPr>
              <w:t>Technical Expert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Use</w:t>
            </w:r>
          </w:p>
        </w:tc>
      </w:tr>
      <w:tr w:rsidR="00A63030" w:rsidRPr="003F7E58" w14:paraId="5DC5FD1A" w14:textId="77777777" w:rsidTr="00EB6CFF">
        <w:trPr>
          <w:trHeight w:val="567"/>
        </w:trPr>
        <w:tc>
          <w:tcPr>
            <w:tcW w:w="2757" w:type="dxa"/>
            <w:tcBorders>
              <w:top w:val="double" w:sz="4" w:space="0" w:color="BFBFBF" w:themeColor="background1" w:themeShade="BF"/>
            </w:tcBorders>
            <w:vAlign w:val="center"/>
          </w:tcPr>
          <w:p w14:paraId="5904D097" w14:textId="77777777" w:rsidR="00A63030" w:rsidRPr="006C4BAB" w:rsidRDefault="00A63030" w:rsidP="00CA643A">
            <w:pPr>
              <w:tabs>
                <w:tab w:val="right" w:pos="2093"/>
              </w:tabs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</w:tc>
        <w:tc>
          <w:tcPr>
            <w:tcW w:w="6594" w:type="dxa"/>
            <w:tcBorders>
              <w:top w:val="double" w:sz="4" w:space="0" w:color="BFBFBF" w:themeColor="background1" w:themeShade="BF"/>
            </w:tcBorders>
            <w:vAlign w:val="center"/>
          </w:tcPr>
          <w:p w14:paraId="28C30C92" w14:textId="069B2309" w:rsidR="00A63030" w:rsidRPr="003F7E58" w:rsidRDefault="00384A43" w:rsidP="00CA643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Eric</w:t>
            </w:r>
            <w:r w:rsidR="00CD4F14">
              <w:rPr>
                <w:rFonts w:ascii="Arial" w:hAnsi="Arial" w:cs="Arial"/>
                <w:sz w:val="20"/>
                <w:szCs w:val="20"/>
              </w:rPr>
              <w:t>, Alice</w:t>
            </w:r>
          </w:p>
        </w:tc>
      </w:tr>
      <w:tr w:rsidR="00A63030" w:rsidRPr="003F7E58" w14:paraId="65D2B03E" w14:textId="77777777" w:rsidTr="00EB6CFF">
        <w:trPr>
          <w:trHeight w:val="567"/>
        </w:trPr>
        <w:tc>
          <w:tcPr>
            <w:tcW w:w="2757" w:type="dxa"/>
            <w:vAlign w:val="center"/>
          </w:tcPr>
          <w:p w14:paraId="0F8BB3E7" w14:textId="77777777" w:rsidR="00A63030" w:rsidRPr="006C4BAB" w:rsidRDefault="00A63030" w:rsidP="00CA643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Signature:</w:t>
            </w:r>
          </w:p>
        </w:tc>
        <w:tc>
          <w:tcPr>
            <w:tcW w:w="6594" w:type="dxa"/>
            <w:vAlign w:val="center"/>
          </w:tcPr>
          <w:p w14:paraId="7D815624" w14:textId="77777777" w:rsidR="00A63030" w:rsidRPr="003F7E58" w:rsidRDefault="00A63030" w:rsidP="00CA643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3A17" w:rsidRPr="003F7E58" w14:paraId="11C4DF17" w14:textId="77777777" w:rsidTr="00EB6CFF">
        <w:trPr>
          <w:trHeight w:val="567"/>
        </w:trPr>
        <w:tc>
          <w:tcPr>
            <w:tcW w:w="2757" w:type="dxa"/>
            <w:vAlign w:val="center"/>
          </w:tcPr>
          <w:p w14:paraId="5EC01C74" w14:textId="77777777" w:rsidR="00523A17" w:rsidRDefault="00523A17" w:rsidP="00523A1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-591775009"/>
            <w:placeholder>
              <w:docPart w:val="1B4A8511B308BF48A649FA870A0C082F"/>
            </w:placeholder>
            <w:date w:fullDate="2022-05-3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6594" w:type="dxa"/>
                <w:vAlign w:val="center"/>
              </w:tcPr>
              <w:p w14:paraId="0B10777E" w14:textId="75AFBD24" w:rsidR="00523A17" w:rsidRPr="003F7E58" w:rsidRDefault="00D645C4" w:rsidP="00D645C4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n-SG"/>
                  </w:rPr>
                  <w:t>31/5/2022</w:t>
                </w:r>
              </w:p>
            </w:tc>
          </w:sdtContent>
        </w:sdt>
      </w:tr>
    </w:tbl>
    <w:p w14:paraId="48AF1F51" w14:textId="77777777" w:rsidR="000806EE" w:rsidRPr="003F7E58" w:rsidRDefault="000806EE">
      <w:pPr>
        <w:rPr>
          <w:rFonts w:ascii="Arial" w:hAnsi="Arial" w:cs="Arial"/>
        </w:rPr>
      </w:pPr>
    </w:p>
    <w:sectPr w:rsidR="000806EE" w:rsidRPr="003F7E58" w:rsidSect="00C35E3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04F96" w14:textId="77777777" w:rsidR="00BD75A0" w:rsidRDefault="00BD75A0" w:rsidP="009F6004">
      <w:pPr>
        <w:spacing w:after="0" w:line="240" w:lineRule="auto"/>
      </w:pPr>
      <w:r>
        <w:separator/>
      </w:r>
    </w:p>
  </w:endnote>
  <w:endnote w:type="continuationSeparator" w:id="0">
    <w:p w14:paraId="182B20AF" w14:textId="77777777" w:rsidR="00BD75A0" w:rsidRDefault="00BD75A0" w:rsidP="009F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/>
      </w:rPr>
      <w:alias w:val="Info Classification"/>
      <w:tag w:val="Info Classification"/>
      <w:id w:val="1173758"/>
      <w:placeholder>
        <w:docPart w:val="A8958AF0A17643088F259CE66B6F9D9D"/>
      </w:placeholder>
      <w:dropDownList>
        <w:listItem w:displayText="Secret" w:value="Secret"/>
        <w:listItem w:displayText="Confidential" w:value="Confidential"/>
        <w:listItem w:displayText="Restricted" w:value="Restricted"/>
        <w:listItem w:displayText="Public" w:value="Public"/>
      </w:dropDownList>
    </w:sdtPr>
    <w:sdtEndPr/>
    <w:sdtContent>
      <w:p w14:paraId="7D0AE5DA" w14:textId="77777777" w:rsidR="00D92FB3" w:rsidRPr="00C31F11" w:rsidRDefault="00E15B41" w:rsidP="00D92FB3">
        <w:pPr>
          <w:pStyle w:val="Footer"/>
          <w:jc w:val="right"/>
          <w:rPr>
            <w:rFonts w:ascii="Arial" w:hAnsi="Arial" w:cs="Arial"/>
          </w:rPr>
        </w:pPr>
        <w:r>
          <w:rPr>
            <w:rFonts w:ascii="Arial" w:hAnsi="Arial" w:cs="Arial"/>
            <w:i/>
          </w:rPr>
          <w:t>Restricted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42111" w14:textId="77777777" w:rsidR="00BD75A0" w:rsidRDefault="00BD75A0" w:rsidP="009F6004">
      <w:pPr>
        <w:spacing w:after="0" w:line="240" w:lineRule="auto"/>
      </w:pPr>
      <w:r>
        <w:separator/>
      </w:r>
    </w:p>
  </w:footnote>
  <w:footnote w:type="continuationSeparator" w:id="0">
    <w:p w14:paraId="046F8A97" w14:textId="77777777" w:rsidR="00BD75A0" w:rsidRDefault="00BD75A0" w:rsidP="009F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E357F" w14:textId="77777777" w:rsidR="008D2D88" w:rsidRPr="001377E9" w:rsidRDefault="00EB6CFF" w:rsidP="001377E9">
    <w:pPr>
      <w:pStyle w:val="Header"/>
    </w:pPr>
    <w:r>
      <w:rPr>
        <w:rFonts w:ascii="Arial" w:hAnsi="Arial" w:cs="Arial"/>
        <w:noProof/>
        <w:sz w:val="20"/>
        <w:szCs w:val="20"/>
        <w:lang w:val="en-US" w:eastAsia="zh-TW"/>
      </w:rPr>
      <w:drawing>
        <wp:inline distT="0" distB="0" distL="0" distR="0" wp14:anchorId="37A77314" wp14:editId="2DF68CC6">
          <wp:extent cx="3096057" cy="509659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 LOGO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6057" cy="509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377E9" w:rsidRPr="00011D01">
      <w:rPr>
        <w:rFonts w:ascii="Arial" w:hAnsi="Arial" w:cs="Arial"/>
        <w:sz w:val="20"/>
        <w:szCs w:val="20"/>
      </w:rPr>
      <w:ptab w:relativeTo="margin" w:alignment="right" w:leader="none"/>
    </w:r>
    <w:r w:rsidR="00644229" w:rsidRPr="00011D01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A57"/>
    <w:multiLevelType w:val="hybridMultilevel"/>
    <w:tmpl w:val="5E205BF6"/>
    <w:lvl w:ilvl="0" w:tplc="B080A1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5724"/>
    <w:multiLevelType w:val="hybridMultilevel"/>
    <w:tmpl w:val="BB66DB88"/>
    <w:lvl w:ilvl="0" w:tplc="261AFDF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C0E08"/>
    <w:multiLevelType w:val="hybridMultilevel"/>
    <w:tmpl w:val="BB66DB88"/>
    <w:lvl w:ilvl="0" w:tplc="261AFDF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40B46"/>
    <w:multiLevelType w:val="hybridMultilevel"/>
    <w:tmpl w:val="4F50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1"/>
    <w:rsid w:val="00011D01"/>
    <w:rsid w:val="00013584"/>
    <w:rsid w:val="0004147C"/>
    <w:rsid w:val="000806EE"/>
    <w:rsid w:val="000922A2"/>
    <w:rsid w:val="000C7E8A"/>
    <w:rsid w:val="000E4745"/>
    <w:rsid w:val="000E7944"/>
    <w:rsid w:val="00113B27"/>
    <w:rsid w:val="001377E9"/>
    <w:rsid w:val="00142E4F"/>
    <w:rsid w:val="0017280F"/>
    <w:rsid w:val="001A013E"/>
    <w:rsid w:val="001A3906"/>
    <w:rsid w:val="001E388F"/>
    <w:rsid w:val="001F2DD6"/>
    <w:rsid w:val="001F34BA"/>
    <w:rsid w:val="001F6483"/>
    <w:rsid w:val="002079D3"/>
    <w:rsid w:val="00216212"/>
    <w:rsid w:val="00251123"/>
    <w:rsid w:val="002A1127"/>
    <w:rsid w:val="002A5481"/>
    <w:rsid w:val="002C6140"/>
    <w:rsid w:val="00341114"/>
    <w:rsid w:val="00352047"/>
    <w:rsid w:val="00356DE4"/>
    <w:rsid w:val="0037688F"/>
    <w:rsid w:val="003825FA"/>
    <w:rsid w:val="00384A43"/>
    <w:rsid w:val="0039454A"/>
    <w:rsid w:val="00395F94"/>
    <w:rsid w:val="003B584A"/>
    <w:rsid w:val="003C0201"/>
    <w:rsid w:val="003C141B"/>
    <w:rsid w:val="003C5D39"/>
    <w:rsid w:val="003D14C2"/>
    <w:rsid w:val="003E3628"/>
    <w:rsid w:val="003F7BE1"/>
    <w:rsid w:val="003F7E58"/>
    <w:rsid w:val="004137C0"/>
    <w:rsid w:val="00435A6C"/>
    <w:rsid w:val="00451776"/>
    <w:rsid w:val="004602BC"/>
    <w:rsid w:val="00492003"/>
    <w:rsid w:val="0049416F"/>
    <w:rsid w:val="00496F01"/>
    <w:rsid w:val="004A08E9"/>
    <w:rsid w:val="004A1DE9"/>
    <w:rsid w:val="004D6E64"/>
    <w:rsid w:val="00500F99"/>
    <w:rsid w:val="00517366"/>
    <w:rsid w:val="00523A17"/>
    <w:rsid w:val="00540ABC"/>
    <w:rsid w:val="005618EC"/>
    <w:rsid w:val="005623CF"/>
    <w:rsid w:val="005B360D"/>
    <w:rsid w:val="005F71C0"/>
    <w:rsid w:val="00612B52"/>
    <w:rsid w:val="00630500"/>
    <w:rsid w:val="0064326C"/>
    <w:rsid w:val="00644229"/>
    <w:rsid w:val="00650F4F"/>
    <w:rsid w:val="00655B93"/>
    <w:rsid w:val="0067084B"/>
    <w:rsid w:val="00677118"/>
    <w:rsid w:val="006818FE"/>
    <w:rsid w:val="00693842"/>
    <w:rsid w:val="006A4F17"/>
    <w:rsid w:val="006C4BAB"/>
    <w:rsid w:val="006D560D"/>
    <w:rsid w:val="00722A43"/>
    <w:rsid w:val="00723272"/>
    <w:rsid w:val="00753D35"/>
    <w:rsid w:val="00770AE3"/>
    <w:rsid w:val="00785308"/>
    <w:rsid w:val="007D731A"/>
    <w:rsid w:val="007E6172"/>
    <w:rsid w:val="007F574C"/>
    <w:rsid w:val="008151AA"/>
    <w:rsid w:val="008264C5"/>
    <w:rsid w:val="00866055"/>
    <w:rsid w:val="0087208A"/>
    <w:rsid w:val="00877AAA"/>
    <w:rsid w:val="008911D5"/>
    <w:rsid w:val="00891C4E"/>
    <w:rsid w:val="008D1A9B"/>
    <w:rsid w:val="008D2D88"/>
    <w:rsid w:val="008D4E35"/>
    <w:rsid w:val="008D57BB"/>
    <w:rsid w:val="008F4FB4"/>
    <w:rsid w:val="00901A94"/>
    <w:rsid w:val="00921989"/>
    <w:rsid w:val="0093242A"/>
    <w:rsid w:val="009537D0"/>
    <w:rsid w:val="00982A7D"/>
    <w:rsid w:val="009951E7"/>
    <w:rsid w:val="009A478B"/>
    <w:rsid w:val="009E6A4F"/>
    <w:rsid w:val="009F1DE0"/>
    <w:rsid w:val="009F2D77"/>
    <w:rsid w:val="009F6004"/>
    <w:rsid w:val="00A30225"/>
    <w:rsid w:val="00A4537C"/>
    <w:rsid w:val="00A57D19"/>
    <w:rsid w:val="00A63030"/>
    <w:rsid w:val="00A64705"/>
    <w:rsid w:val="00A6540E"/>
    <w:rsid w:val="00A76FE0"/>
    <w:rsid w:val="00AA5860"/>
    <w:rsid w:val="00AD1C61"/>
    <w:rsid w:val="00AE5A5D"/>
    <w:rsid w:val="00AF1770"/>
    <w:rsid w:val="00B1337B"/>
    <w:rsid w:val="00B3344F"/>
    <w:rsid w:val="00B41708"/>
    <w:rsid w:val="00B5223F"/>
    <w:rsid w:val="00B56331"/>
    <w:rsid w:val="00B9122A"/>
    <w:rsid w:val="00B97368"/>
    <w:rsid w:val="00BD349A"/>
    <w:rsid w:val="00BD6D0A"/>
    <w:rsid w:val="00BD75A0"/>
    <w:rsid w:val="00C07189"/>
    <w:rsid w:val="00C07F1E"/>
    <w:rsid w:val="00C31F11"/>
    <w:rsid w:val="00C33C81"/>
    <w:rsid w:val="00C34CB4"/>
    <w:rsid w:val="00C35E3A"/>
    <w:rsid w:val="00C453F7"/>
    <w:rsid w:val="00C50AAA"/>
    <w:rsid w:val="00C529F7"/>
    <w:rsid w:val="00C5739F"/>
    <w:rsid w:val="00C64696"/>
    <w:rsid w:val="00C70872"/>
    <w:rsid w:val="00C77D2A"/>
    <w:rsid w:val="00C83ECD"/>
    <w:rsid w:val="00CB38A8"/>
    <w:rsid w:val="00CC5664"/>
    <w:rsid w:val="00CD36FE"/>
    <w:rsid w:val="00CD4F14"/>
    <w:rsid w:val="00D06762"/>
    <w:rsid w:val="00D11130"/>
    <w:rsid w:val="00D154D1"/>
    <w:rsid w:val="00D16E33"/>
    <w:rsid w:val="00D438B7"/>
    <w:rsid w:val="00D54955"/>
    <w:rsid w:val="00D54F6E"/>
    <w:rsid w:val="00D645C4"/>
    <w:rsid w:val="00D826CA"/>
    <w:rsid w:val="00D92FB3"/>
    <w:rsid w:val="00DC735A"/>
    <w:rsid w:val="00DE40AE"/>
    <w:rsid w:val="00DF119B"/>
    <w:rsid w:val="00E15B41"/>
    <w:rsid w:val="00E307F1"/>
    <w:rsid w:val="00E3362C"/>
    <w:rsid w:val="00E353FD"/>
    <w:rsid w:val="00E405D1"/>
    <w:rsid w:val="00E66BC5"/>
    <w:rsid w:val="00E83B25"/>
    <w:rsid w:val="00E914DE"/>
    <w:rsid w:val="00EB157D"/>
    <w:rsid w:val="00EB6CFF"/>
    <w:rsid w:val="00EC0BC7"/>
    <w:rsid w:val="00F11A76"/>
    <w:rsid w:val="00F20F9F"/>
    <w:rsid w:val="00F46040"/>
    <w:rsid w:val="00F476EC"/>
    <w:rsid w:val="00F67DE7"/>
    <w:rsid w:val="00F83D54"/>
    <w:rsid w:val="00F93FCF"/>
    <w:rsid w:val="00F95951"/>
    <w:rsid w:val="00FB4934"/>
    <w:rsid w:val="00FC22C7"/>
    <w:rsid w:val="00FC6A1E"/>
    <w:rsid w:val="00FC720E"/>
    <w:rsid w:val="00FD0513"/>
    <w:rsid w:val="00F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A7948"/>
  <w15:docId w15:val="{7DCE05E8-D062-4D8C-BC20-927755EE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E3A"/>
  </w:style>
  <w:style w:type="paragraph" w:styleId="Heading1">
    <w:name w:val="heading 1"/>
    <w:basedOn w:val="Normal"/>
    <w:next w:val="Normal"/>
    <w:link w:val="Heading1Char"/>
    <w:qFormat/>
    <w:rsid w:val="009F6004"/>
    <w:pPr>
      <w:tabs>
        <w:tab w:val="left" w:pos="7185"/>
      </w:tabs>
      <w:spacing w:before="120" w:after="120" w:line="240" w:lineRule="auto"/>
      <w:ind w:left="-907" w:right="-1080"/>
      <w:jc w:val="right"/>
      <w:outlineLvl w:val="0"/>
    </w:pPr>
    <w:rPr>
      <w:rFonts w:ascii="Arial" w:eastAsia="Times New Roman" w:hAnsi="Arial" w:cs="Times New Roman"/>
      <w:b/>
      <w:color w:val="808080"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004"/>
  </w:style>
  <w:style w:type="paragraph" w:styleId="Footer">
    <w:name w:val="footer"/>
    <w:basedOn w:val="Normal"/>
    <w:link w:val="FooterChar"/>
    <w:uiPriority w:val="99"/>
    <w:unhideWhenUsed/>
    <w:rsid w:val="009F6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004"/>
  </w:style>
  <w:style w:type="character" w:customStyle="1" w:styleId="Heading1Char">
    <w:name w:val="Heading 1 Char"/>
    <w:basedOn w:val="DefaultParagraphFont"/>
    <w:link w:val="Heading1"/>
    <w:rsid w:val="009F6004"/>
    <w:rPr>
      <w:rFonts w:ascii="Arial" w:eastAsia="Times New Roman" w:hAnsi="Arial" w:cs="Times New Roman"/>
      <w:b/>
      <w:color w:val="808080"/>
      <w:sz w:val="36"/>
      <w:szCs w:val="36"/>
      <w:lang w:val="en-US" w:eastAsia="en-US"/>
    </w:rPr>
  </w:style>
  <w:style w:type="table" w:styleId="TableGrid">
    <w:name w:val="Table Grid"/>
    <w:basedOn w:val="TableNormal"/>
    <w:uiPriority w:val="59"/>
    <w:rsid w:val="00B522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377E9"/>
    <w:rPr>
      <w:color w:val="808080"/>
    </w:rPr>
  </w:style>
  <w:style w:type="paragraph" w:styleId="ListParagraph">
    <w:name w:val="List Paragraph"/>
    <w:basedOn w:val="Normal"/>
    <w:uiPriority w:val="34"/>
    <w:qFormat/>
    <w:rsid w:val="0099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O~1.YIP\AppData\Local\Temp\TITANSOFT_form_template_201204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958AF0A17643088F259CE66B6F9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992D-6F6C-4539-BC38-7A7AC8514336}"/>
      </w:docPartPr>
      <w:docPartBody>
        <w:p w:rsidR="00E82BC2" w:rsidRDefault="005530B6">
          <w:pPr>
            <w:pStyle w:val="A8958AF0A17643088F259CE66B6F9D9D"/>
          </w:pPr>
          <w:r w:rsidRPr="00D847EF">
            <w:rPr>
              <w:rStyle w:val="PlaceholderText"/>
              <w:i/>
            </w:rPr>
            <w:t>Select classification</w:t>
          </w:r>
        </w:p>
      </w:docPartBody>
    </w:docPart>
    <w:docPart>
      <w:docPartPr>
        <w:name w:val="EDDF8E941EBB4D4D8AE0C052E4D05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8BACD-87ED-448A-A7F3-1A4F7B47B305}"/>
      </w:docPartPr>
      <w:docPartBody>
        <w:p w:rsidR="002A4193" w:rsidRDefault="00784296" w:rsidP="00784296">
          <w:pPr>
            <w:pStyle w:val="EDDF8E941EBB4D4D8AE0C052E4D055B71"/>
          </w:pPr>
          <w:r w:rsidRPr="00CD166B">
            <w:rPr>
              <w:rStyle w:val="PlaceholderText"/>
            </w:rPr>
            <w:t>Click here to enter a date.</w:t>
          </w:r>
        </w:p>
      </w:docPartBody>
    </w:docPart>
    <w:docPart>
      <w:docPartPr>
        <w:name w:val="1B4A8511B308BF48A649FA870A0C0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C8027-D244-6C41-9668-1C8AE834C0C6}"/>
      </w:docPartPr>
      <w:docPartBody>
        <w:p w:rsidR="00C4682E" w:rsidRDefault="00257192" w:rsidP="00257192">
          <w:pPr>
            <w:pStyle w:val="1B4A8511B308BF48A649FA870A0C082F"/>
          </w:pPr>
          <w:r w:rsidRPr="00CD166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30B6"/>
    <w:rsid w:val="001E6D68"/>
    <w:rsid w:val="00237266"/>
    <w:rsid w:val="00237A0B"/>
    <w:rsid w:val="002433AB"/>
    <w:rsid w:val="00257192"/>
    <w:rsid w:val="002728CA"/>
    <w:rsid w:val="002A4193"/>
    <w:rsid w:val="003B577C"/>
    <w:rsid w:val="003F3C37"/>
    <w:rsid w:val="005530B6"/>
    <w:rsid w:val="005A4683"/>
    <w:rsid w:val="005D5BD6"/>
    <w:rsid w:val="00697A2B"/>
    <w:rsid w:val="006B30AA"/>
    <w:rsid w:val="00716EDD"/>
    <w:rsid w:val="00784296"/>
    <w:rsid w:val="009173B6"/>
    <w:rsid w:val="009937AA"/>
    <w:rsid w:val="00A83CA4"/>
    <w:rsid w:val="00C4682E"/>
    <w:rsid w:val="00C85E34"/>
    <w:rsid w:val="00CC51BE"/>
    <w:rsid w:val="00E82BC2"/>
    <w:rsid w:val="00F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192"/>
    <w:rPr>
      <w:color w:val="808080"/>
    </w:rPr>
  </w:style>
  <w:style w:type="paragraph" w:customStyle="1" w:styleId="1B4A8511B308BF48A649FA870A0C082F">
    <w:name w:val="1B4A8511B308BF48A649FA870A0C082F"/>
    <w:rsid w:val="00257192"/>
    <w:pPr>
      <w:spacing w:after="0" w:line="240" w:lineRule="auto"/>
    </w:pPr>
    <w:rPr>
      <w:sz w:val="24"/>
      <w:szCs w:val="24"/>
      <w:lang w:eastAsia="zh-TW"/>
    </w:rPr>
  </w:style>
  <w:style w:type="paragraph" w:customStyle="1" w:styleId="A8958AF0A17643088F259CE66B6F9D9D">
    <w:name w:val="A8958AF0A17643088F259CE66B6F9D9D"/>
    <w:rsid w:val="00E82BC2"/>
  </w:style>
  <w:style w:type="paragraph" w:customStyle="1" w:styleId="EDDF8E941EBB4D4D8AE0C052E4D055B71">
    <w:name w:val="EDDF8E941EBB4D4D8AE0C052E4D055B71"/>
    <w:rsid w:val="00784296"/>
    <w:rPr>
      <w:lang w:val="en-GB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CAF0A-48A1-4B0A-8F62-2203177D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TITANSOFT_form_template_20120412.dotx</Template>
  <TotalTime>111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</vt:lpstr>
    </vt:vector>
  </TitlesOfParts>
  <Company>Insert Form ID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</dc:title>
  <dc:creator>brendon.yip78</dc:creator>
  <cp:lastModifiedBy>Alice Chen Sz-Ying</cp:lastModifiedBy>
  <cp:revision>6</cp:revision>
  <cp:lastPrinted>2011-04-26T03:42:00Z</cp:lastPrinted>
  <dcterms:created xsi:type="dcterms:W3CDTF">2022-05-31T06:02:00Z</dcterms:created>
  <dcterms:modified xsi:type="dcterms:W3CDTF">2022-05-31T07:58:00Z</dcterms:modified>
</cp:coreProperties>
</file>